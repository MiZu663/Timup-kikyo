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1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1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3"/>
        <w:tblW w:w="5075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6"/>
        <w:gridCol w:w="6271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06" w:type="dxa"/>
          </w:tcPr>
          <w:p>
            <w:pPr>
              <w:pStyle w:val="11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6272" w:type="dxa"/>
            <w:vAlign w:val="bottom"/>
          </w:tcPr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 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 October 2021</w:t>
            </w: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</w:p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Group Meeting</w:t>
            </w:r>
            <w:r>
              <w:rPr>
                <w:rFonts w:hint="eastAsia" w:eastAsia="宋体" w:asciiTheme="minorHAnsi" w:hAnsiTheme="minorHAnsi" w:cstheme="minorHAnsi"/>
                <w:b w:val="0"/>
                <w:bCs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 xml:space="preserve">        </w:t>
            </w: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</w:p>
        </w:tc>
      </w:tr>
    </w:tbl>
    <w:tbl>
      <w:tblPr>
        <w:tblStyle w:val="20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>Group 1</w:t>
            </w:r>
            <w:r>
              <w:rPr>
                <w:rFonts w:hint="eastAsia" w:eastAsia="宋体" w:cstheme="minorHAnsi"/>
                <w:lang w:val="en-US" w:eastAsia="zh-CN"/>
              </w:rPr>
              <w:t>4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Pen,notebook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</w:pPr>
            <w:bookmarkStart w:id="0" w:name="OLE_LINK2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Record a Stakeholder Register.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project constraints.</w:t>
            </w:r>
          </w:p>
          <w:bookmarkEnd w:id="0"/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Write a range of project requirements.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six most popular software development models.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amongst software development models.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suitable software development models for a given scenario.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jc w:val="left"/>
            </w:pPr>
            <w:bookmarkStart w:id="1" w:name="OLE_LINK5"/>
            <w:bookmarkStart w:id="2" w:name="OLE_LINK3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five most popular agile methods practised in the IT industry.</w:t>
            </w:r>
          </w:p>
          <w:bookmarkEnd w:id="1"/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between different agile methods.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a suitable agile model for a given scenario. </w:t>
            </w:r>
            <w:bookmarkEnd w:id="2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</w:pPr>
          </w:p>
          <w:p>
            <w:pPr>
              <w:pStyle w:val="21"/>
              <w:numPr>
                <w:ilvl w:val="0"/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4953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37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3" w:name="MinuteItems"/>
            <w:bookmarkEnd w:id="3"/>
            <w:bookmarkStart w:id="4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53" w:type="dxa"/>
          </w:tcPr>
          <w:p>
            <w:pPr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Record a Stakeholder Register.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project constraints. List project regulations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  <w:lang w:val="en-US" w:eastAsia="zh-CN"/>
              </w:rPr>
              <w:t>.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escribe and apply the main processes involved in project lifecycles, and the typical steps in software development projects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</w:p>
    <w:tbl>
      <w:tblPr>
        <w:tblStyle w:val="1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ActionItems"/>
            <w:bookmarkEnd w:id="5"/>
            <w:bookmarkStart w:id="6" w:name="MinuteDiscussion"/>
            <w:bookmarkEnd w:id="6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7" w:name="MinutePersonResponsible"/>
            <w:bookmarkEnd w:id="7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8" w:name="MinuteDeadline"/>
            <w:bookmarkEnd w:id="8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Record a Stakeholder Register.</w:t>
            </w:r>
          </w:p>
          <w:p>
            <w:pPr>
              <w:pStyle w:val="6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bookmarkStart w:id="9" w:name="OLE_LINK4"/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un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 xml:space="preserve">8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October 2021</w:t>
            </w:r>
            <w:bookmarkEnd w:id="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project constraints.</w:t>
            </w:r>
          </w:p>
          <w:p>
            <w:pPr>
              <w:pStyle w:val="6"/>
              <w:spacing w:after="8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un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 October 2021</w:t>
            </w:r>
          </w:p>
        </w:tc>
      </w:tr>
      <w:bookmarkEnd w:id="4"/>
    </w:tbl>
    <w:tbl>
      <w:tblPr>
        <w:tblStyle w:val="12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</w:t>
            </w:r>
            <w:bookmarkStart w:id="10" w:name="OLE_LINK6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amongst software development models. Choose and apply suitable software development models for a given scenari</w:t>
            </w:r>
            <w:bookmarkEnd w:id="10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o.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Explain the main differences amongst software development models. Choose and apply suitable software development models for a given scenari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hint="default" w:cstheme="minorHAnsi"/>
        </w:rPr>
        <w:t>1. The incremental model works for a small number of developers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Shorter projects, Requirements are clearly defined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3.Also a linear process, an incremental waterfall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4.Requirements are well-defined/understood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5.Multiple independent deliverables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6.Each delivery builds upon the previous one</w:t>
      </w:r>
    </w:p>
    <w:p>
      <w:pPr>
        <w:pStyle w:val="5"/>
        <w:rPr>
          <w:rFonts w:hint="default" w:cstheme="minorHAnsi"/>
        </w:rPr>
      </w:pPr>
      <w:r>
        <w:rPr>
          <w:rFonts w:hint="default" w:cstheme="minorHAnsi"/>
        </w:rPr>
        <w:t>7.Deliverables organised by priority</w:t>
      </w:r>
    </w:p>
    <w:p>
      <w:pPr>
        <w:pStyle w:val="5"/>
        <w:rPr>
          <w:rFonts w:cstheme="minorHAnsi"/>
        </w:rPr>
      </w:pPr>
    </w:p>
    <w:tbl>
      <w:tblPr>
        <w:tblStyle w:val="1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Write a range of project requirements.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six most popular software development models.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13,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amongst software development models.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firstLine="720" w:firstLineChars="30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suitable software development models for a given scenario.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Saturday,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13,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October 2021</w:t>
            </w:r>
          </w:p>
        </w:tc>
      </w:tr>
    </w:tbl>
    <w:tbl>
      <w:tblPr>
        <w:tblStyle w:val="12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 xml:space="preserve"> Choose and apply a suitable agile model for a given scenario. 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jason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3A3C"/>
          <w:spacing w:val="0"/>
          <w:sz w:val="24"/>
          <w:szCs w:val="24"/>
          <w:shd w:val="clear" w:fill="FFFFFF"/>
        </w:rPr>
        <w:t>Choose and apply a suitable agile model for a given scenario.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val="en-US" w:eastAsia="zh-CN"/>
        </w:rPr>
        <w:t>I</w:t>
      </w:r>
      <w:r>
        <w:rPr>
          <w:rFonts w:hint="default" w:cstheme="minorHAnsi"/>
        </w:rPr>
        <w:t>f your project has long-term feedback, your team members have high skills and self-discipline, and can devote themselves to the project, you can choose this method.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Kanban：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If your project requires innovative thinking and multi-faceted research, members' time is not very able to carry out daily meetings together, and the project can be continuously improved, you can choose this method.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Hybrid method:</w:t>
      </w:r>
    </w:p>
    <w:p>
      <w:pPr>
        <w:rPr>
          <w:rFonts w:hint="default" w:cstheme="minorHAnsi"/>
        </w:rPr>
      </w:pPr>
      <w:r>
        <w:rPr>
          <w:rFonts w:hint="default" w:cstheme="minorHAnsi"/>
        </w:rPr>
        <w:t>The team can gain valuable insights into project requirements and make more accurate estimates of time and cost. Adapt to changing needs and requirements.Collaboration between teams and stakeholders</w:t>
      </w:r>
    </w:p>
    <w:p>
      <w:pPr>
        <w:rPr>
          <w:rFonts w:cstheme="minorHAnsi"/>
        </w:rPr>
      </w:pPr>
    </w:p>
    <w:tbl>
      <w:tblPr>
        <w:tblStyle w:val="1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97"/>
        <w:gridCol w:w="2970"/>
        <w:gridCol w:w="21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097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297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2157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  <w:jc w:val="left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Identify the five most popular agile methods practised in the IT industry.</w:t>
            </w:r>
          </w:p>
        </w:tc>
        <w:tc>
          <w:tcPr>
            <w:tcW w:w="297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2157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un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day,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 xml:space="preserve"> October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9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Explain the main differences between different agile methods.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 w:firstLine="480" w:firstLineChars="200"/>
              <w:jc w:val="left"/>
              <w:rPr>
                <w:rFonts w:cstheme="minorHAnsi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shd w:val="clear" w:fill="FFFFFF"/>
              </w:rPr>
              <w:t>Choose and apply a suitable agile model for a given scenario. </w:t>
            </w:r>
          </w:p>
        </w:tc>
        <w:tc>
          <w:tcPr>
            <w:tcW w:w="297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kikyo</w:t>
            </w:r>
          </w:p>
        </w:tc>
        <w:tc>
          <w:tcPr>
            <w:tcW w:w="2157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S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un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day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  <w:lang w:val="en-US" w:eastAsia="zh-CN"/>
              </w:rPr>
              <w:t>,17,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24"/>
                <w:szCs w:val="24"/>
              </w:rPr>
              <w:t>October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N</w:t>
      </w:r>
      <w:r>
        <w:rPr>
          <w:rFonts w:hint="eastAsia" w:eastAsia="宋体" w:cstheme="minorHAnsi"/>
          <w:lang w:val="en-US" w:eastAsia="zh-CN"/>
        </w:rPr>
        <w:t>one</w:t>
      </w:r>
    </w:p>
    <w:p>
      <w:pPr>
        <w:rPr>
          <w:rFonts w:cstheme="minorHAnsi"/>
        </w:rPr>
      </w:pPr>
      <w:bookmarkStart w:id="11" w:name="_GoBack"/>
      <w:bookmarkEnd w:id="11"/>
    </w:p>
    <w:p>
      <w:pPr>
        <w:rPr>
          <w:rFonts w:cstheme="minorHAnsi"/>
        </w:rPr>
      </w:pPr>
    </w:p>
    <w:p>
      <w:pPr>
        <w:pStyle w:val="22"/>
        <w:rPr>
          <w:rFonts w:asciiTheme="minorHAnsi" w:hAnsiTheme="minorHAnsi" w:cstheme="minorHAnsi"/>
        </w:rPr>
      </w:pPr>
    </w:p>
    <w:p>
      <w:pPr>
        <w:pStyle w:val="22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4" w:type="first"/>
      <w:footerReference r:id="rId3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32821"/>
    <w:multiLevelType w:val="multilevel"/>
    <w:tmpl w:val="D8A32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BB04356"/>
    <w:multiLevelType w:val="multilevel"/>
    <w:tmpl w:val="DBB04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3">
    <w:nsid w:val="1F15B654"/>
    <w:multiLevelType w:val="multilevel"/>
    <w:tmpl w:val="1F15B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A1538D1"/>
    <w:rsid w:val="125A473F"/>
    <w:rsid w:val="247413F9"/>
    <w:rsid w:val="3DDB564C"/>
    <w:rsid w:val="4DF64EE5"/>
    <w:rsid w:val="724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spacing w:before="0" w:after="0"/>
    </w:pPr>
  </w:style>
  <w:style w:type="paragraph" w:styleId="9">
    <w:name w:val="header"/>
    <w:basedOn w:val="1"/>
    <w:link w:val="16"/>
    <w:unhideWhenUsed/>
    <w:qFormat/>
    <w:uiPriority w:val="99"/>
    <w:pPr>
      <w:spacing w:before="0" w:after="0"/>
    </w:p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link w:val="18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4 Char"/>
    <w:basedOn w:val="14"/>
    <w:link w:val="5"/>
    <w:uiPriority w:val="9"/>
    <w:rPr>
      <w:b/>
    </w:rPr>
  </w:style>
  <w:style w:type="character" w:customStyle="1" w:styleId="16">
    <w:name w:val="Header Char"/>
    <w:basedOn w:val="14"/>
    <w:link w:val="9"/>
    <w:uiPriority w:val="99"/>
    <w:rPr>
      <w:rFonts w:asciiTheme="minorHAnsi" w:hAnsiTheme="minorHAnsi"/>
      <w:sz w:val="19"/>
    </w:rPr>
  </w:style>
  <w:style w:type="character" w:customStyle="1" w:styleId="17">
    <w:name w:val="Footer Char"/>
    <w:basedOn w:val="14"/>
    <w:link w:val="8"/>
    <w:uiPriority w:val="99"/>
    <w:rPr>
      <w:rFonts w:asciiTheme="minorHAnsi" w:hAnsiTheme="minorHAnsi"/>
      <w:sz w:val="19"/>
    </w:rPr>
  </w:style>
  <w:style w:type="character" w:customStyle="1" w:styleId="18">
    <w:name w:val="Title Char"/>
    <w:basedOn w:val="14"/>
    <w:link w:val="11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9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1">
    <w:name w:val="List Paragraph"/>
    <w:basedOn w:val="1"/>
    <w:unhideWhenUsed/>
    <w:qFormat/>
    <w:uiPriority w:val="34"/>
    <w:pPr>
      <w:ind w:left="720"/>
      <w:contextualSpacing/>
    </w:pPr>
  </w:style>
  <w:style w:type="paragraph" w:styleId="22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3">
    <w:name w:val="Form Table"/>
    <w:basedOn w:val="12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4</TotalTime>
  <ScaleCrop>false</ScaleCrop>
  <LinksUpToDate>false</LinksUpToDate>
  <CharactersWithSpaces>2357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win10</cp:lastModifiedBy>
  <dcterms:modified xsi:type="dcterms:W3CDTF">2021-11-18T14:02:54Z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2052-11.1.0.9914</vt:lpwstr>
  </property>
  <property fmtid="{D5CDD505-2E9C-101B-9397-08002B2CF9AE}" pid="4" name="ICV">
    <vt:lpwstr>56AD64681900499C80868920938BEC6B</vt:lpwstr>
  </property>
</Properties>
</file>